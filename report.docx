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D0" w:rsidRPr="00C14B3F" w:rsidRDefault="00A77AD0" w:rsidP="00A77AD0">
      <w:pPr>
        <w:spacing w:after="0"/>
        <w:rPr>
          <w:sz w:val="32"/>
          <w:szCs w:val="32"/>
        </w:rPr>
      </w:pPr>
      <w:r w:rsidRPr="00C14B3F">
        <w:rPr>
          <w:sz w:val="32"/>
          <w:szCs w:val="32"/>
        </w:rPr>
        <w:t xml:space="preserve">Rens </w:t>
      </w:r>
      <w:proofErr w:type="spellStart"/>
      <w:r w:rsidRPr="00C14B3F">
        <w:rPr>
          <w:sz w:val="32"/>
          <w:szCs w:val="32"/>
        </w:rPr>
        <w:t>Vester</w:t>
      </w:r>
      <w:proofErr w:type="spellEnd"/>
    </w:p>
    <w:p w:rsidR="00A77AD0" w:rsidRPr="00C14B3F" w:rsidRDefault="00A77AD0" w:rsidP="00A77AD0">
      <w:pPr>
        <w:spacing w:after="0"/>
        <w:rPr>
          <w:sz w:val="32"/>
          <w:szCs w:val="32"/>
        </w:rPr>
      </w:pPr>
      <w:r w:rsidRPr="00C14B3F">
        <w:rPr>
          <w:sz w:val="32"/>
          <w:szCs w:val="32"/>
        </w:rPr>
        <w:t>Mudi Al-Fageh</w:t>
      </w:r>
    </w:p>
    <w:p w:rsidR="00A77AD0" w:rsidRPr="00C14B3F" w:rsidRDefault="00A77AD0" w:rsidP="00A77AD0">
      <w:pPr>
        <w:spacing w:after="0"/>
        <w:rPr>
          <w:sz w:val="32"/>
          <w:szCs w:val="32"/>
        </w:rPr>
      </w:pPr>
    </w:p>
    <w:p w:rsidR="00A77AD0" w:rsidRPr="00C14B3F" w:rsidRDefault="00A77AD0" w:rsidP="00A77AD0">
      <w:pPr>
        <w:spacing w:after="0"/>
        <w:jc w:val="center"/>
        <w:rPr>
          <w:sz w:val="32"/>
          <w:szCs w:val="32"/>
        </w:rPr>
      </w:pPr>
      <w:r w:rsidRPr="00C14B3F">
        <w:rPr>
          <w:sz w:val="32"/>
          <w:szCs w:val="32"/>
        </w:rPr>
        <w:t>Programmeertalen</w:t>
      </w:r>
    </w:p>
    <w:p w:rsidR="00A77AD0" w:rsidRDefault="00A77AD0" w:rsidP="00A77AD0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3 - Prolog</w:t>
      </w:r>
    </w:p>
    <w:p w:rsidR="00A77AD0" w:rsidRDefault="00A77AD0" w:rsidP="00A77AD0">
      <w:pPr>
        <w:spacing w:after="0"/>
        <w:rPr>
          <w:sz w:val="32"/>
          <w:szCs w:val="32"/>
          <w:lang w:val="en-US"/>
        </w:rPr>
      </w:pPr>
    </w:p>
    <w:p w:rsidR="001A5EE6" w:rsidRPr="001A5EE6" w:rsidRDefault="001A5EE6" w:rsidP="00B1151B">
      <w:pPr>
        <w:spacing w:after="0"/>
        <w:rPr>
          <w:sz w:val="32"/>
          <w:szCs w:val="32"/>
          <w:lang w:val="en-US"/>
        </w:rPr>
      </w:pPr>
      <w:r w:rsidRPr="001A5EE6">
        <w:rPr>
          <w:sz w:val="32"/>
          <w:szCs w:val="32"/>
          <w:lang w:val="en-US"/>
        </w:rPr>
        <w:t>Solution1.</w:t>
      </w:r>
    </w:p>
    <w:p w:rsidR="00B1151B" w:rsidRPr="00B1151B" w:rsidRDefault="00B1151B" w:rsidP="00B1151B">
      <w:pPr>
        <w:spacing w:after="0"/>
        <w:rPr>
          <w:lang w:val="en-US"/>
        </w:rPr>
      </w:pPr>
      <w:r w:rsidRPr="00B1151B">
        <w:rPr>
          <w:lang w:val="en-US"/>
        </w:rPr>
        <w:t xml:space="preserve">This is our prolog project for the third week of the course </w:t>
      </w:r>
      <w:proofErr w:type="spellStart"/>
      <w:r w:rsidRPr="00B1151B">
        <w:rPr>
          <w:lang w:val="en-US"/>
        </w:rPr>
        <w:t>Programmeer</w:t>
      </w:r>
      <w:proofErr w:type="spellEnd"/>
      <w:r w:rsidRPr="00B1151B">
        <w:rPr>
          <w:lang w:val="en-US"/>
        </w:rPr>
        <w:t xml:space="preserve"> Talen in </w:t>
      </w:r>
      <w:r>
        <w:rPr>
          <w:lang w:val="en-US"/>
        </w:rPr>
        <w:t>UVA</w:t>
      </w:r>
      <w:r w:rsidRPr="00B1151B">
        <w:rPr>
          <w:lang w:val="en-US"/>
        </w:rPr>
        <w:t>.</w:t>
      </w:r>
    </w:p>
    <w:p w:rsidR="00B1151B" w:rsidRPr="00B1151B" w:rsidRDefault="00B1151B" w:rsidP="00B1151B">
      <w:pPr>
        <w:spacing w:after="0"/>
        <w:rPr>
          <w:lang w:val="en-US"/>
        </w:rPr>
      </w:pPr>
      <w:r w:rsidRPr="00B1151B">
        <w:rPr>
          <w:lang w:val="en-US"/>
        </w:rPr>
        <w:t>Besides the source code there is also a few questions we have to answer about the assignment.</w:t>
      </w:r>
    </w:p>
    <w:p w:rsidR="00B1151B" w:rsidRDefault="00B1151B" w:rsidP="00B1151B">
      <w:pPr>
        <w:spacing w:after="0"/>
        <w:rPr>
          <w:lang w:val="en-US"/>
        </w:rPr>
      </w:pPr>
      <w:r w:rsidRPr="00B1151B">
        <w:rPr>
          <w:lang w:val="en-US"/>
        </w:rPr>
        <w:t>For the first exercise the questions are:</w:t>
      </w:r>
    </w:p>
    <w:p w:rsidR="00B1151B" w:rsidRPr="00B1151B" w:rsidRDefault="00B1151B" w:rsidP="00B1151B">
      <w:pPr>
        <w:spacing w:after="0"/>
        <w:rPr>
          <w:lang w:val="en-US"/>
        </w:rPr>
      </w:pPr>
    </w:p>
    <w:p w:rsidR="00B1151B" w:rsidRPr="00B1151B" w:rsidRDefault="00B1151B" w:rsidP="00B1151B">
      <w:pPr>
        <w:spacing w:after="0"/>
        <w:rPr>
          <w:b/>
          <w:bCs/>
        </w:rPr>
      </w:pPr>
      <w:r w:rsidRPr="00B1151B">
        <w:rPr>
          <w:b/>
          <w:bCs/>
        </w:rPr>
        <w:t xml:space="preserve">Welke operator wordt er gebruikt voor het vergelijken van de naburige knoop met de knoop gegeven door </w:t>
      </w:r>
      <w:proofErr w:type="spellStart"/>
      <w:r w:rsidRPr="00B1151B">
        <w:rPr>
          <w:b/>
          <w:bCs/>
        </w:rPr>
        <w:t>To</w:t>
      </w:r>
      <w:proofErr w:type="spellEnd"/>
      <w:r w:rsidRPr="00B1151B">
        <w:rPr>
          <w:b/>
          <w:bCs/>
        </w:rPr>
        <w:t xml:space="preserve"> en waarom?</w:t>
      </w:r>
    </w:p>
    <w:p w:rsidR="00B1151B" w:rsidRPr="00B1151B" w:rsidRDefault="00B1151B" w:rsidP="00B1151B">
      <w:pPr>
        <w:spacing w:after="0"/>
        <w:rPr>
          <w:lang w:val="en-US"/>
        </w:rPr>
      </w:pPr>
      <w:r w:rsidRPr="00B1151B">
        <w:rPr>
          <w:lang w:val="en-US"/>
        </w:rPr>
        <w:t>We use the '\+' operator. Definition from www.swi-prolog.org:</w:t>
      </w:r>
    </w:p>
    <w:p w:rsidR="00B1151B" w:rsidRPr="00B1151B" w:rsidRDefault="00B1151B" w:rsidP="00B1151B">
      <w:pPr>
        <w:spacing w:after="0"/>
        <w:rPr>
          <w:lang w:val="en-US"/>
        </w:rPr>
      </w:pPr>
      <w:r w:rsidRPr="00B1151B">
        <w:rPr>
          <w:lang w:val="en-US"/>
        </w:rPr>
        <w:t>\+:</w:t>
      </w:r>
      <w:r>
        <w:rPr>
          <w:lang w:val="en-US"/>
        </w:rPr>
        <w:t xml:space="preserve"> </w:t>
      </w:r>
      <w:r w:rsidRPr="00B1151B">
        <w:rPr>
          <w:lang w:val="en-US"/>
        </w:rPr>
        <w:t>//it{Goal}.</w:t>
      </w:r>
      <w:r>
        <w:rPr>
          <w:lang w:val="en-US"/>
        </w:rPr>
        <w:t xml:space="preserve"> </w:t>
      </w:r>
      <w:r w:rsidRPr="00B1151B">
        <w:rPr>
          <w:lang w:val="en-US"/>
        </w:rPr>
        <w:t xml:space="preserve">True </w:t>
      </w:r>
      <w:proofErr w:type="spellStart"/>
      <w:r w:rsidRPr="00B1151B">
        <w:rPr>
          <w:lang w:val="en-US"/>
        </w:rPr>
        <w:t>if‘Goal</w:t>
      </w:r>
      <w:proofErr w:type="spellEnd"/>
      <w:r w:rsidRPr="00B1151B">
        <w:rPr>
          <w:lang w:val="en-US"/>
        </w:rPr>
        <w:t>' cannot be proven (mnemonic: + refers to provable and the backslash (\) is normally used to indicate negation in Prolog).</w:t>
      </w:r>
    </w:p>
    <w:p w:rsidR="00B1151B" w:rsidRPr="00B1151B" w:rsidRDefault="00B1151B" w:rsidP="00B1151B">
      <w:pPr>
        <w:spacing w:after="0"/>
        <w:rPr>
          <w:lang w:val="en-US"/>
        </w:rPr>
      </w:pPr>
    </w:p>
    <w:p w:rsidR="00B1151B" w:rsidRPr="00B1151B" w:rsidRDefault="00B1151B" w:rsidP="00B1151B">
      <w:pPr>
        <w:spacing w:after="0"/>
        <w:rPr>
          <w:lang w:val="en-US"/>
        </w:rPr>
      </w:pPr>
      <w:r w:rsidRPr="00B1151B">
        <w:rPr>
          <w:lang w:val="en-US"/>
        </w:rPr>
        <w:t xml:space="preserve">We used it because it is a good </w:t>
      </w:r>
      <w:r>
        <w:rPr>
          <w:lang w:val="en-US"/>
        </w:rPr>
        <w:t>and</w:t>
      </w:r>
      <w:r w:rsidRPr="00B1151B">
        <w:rPr>
          <w:lang w:val="en-US"/>
        </w:rPr>
        <w:t xml:space="preserve"> easy way to check condition</w:t>
      </w:r>
      <w:r>
        <w:rPr>
          <w:lang w:val="en-US"/>
        </w:rPr>
        <w:t>s</w:t>
      </w:r>
      <w:r w:rsidRPr="00B1151B">
        <w:rPr>
          <w:lang w:val="en-US"/>
        </w:rPr>
        <w:t xml:space="preserve"> in prolog.</w:t>
      </w:r>
    </w:p>
    <w:p w:rsidR="00B1151B" w:rsidRPr="00B1151B" w:rsidRDefault="00B1151B" w:rsidP="00B1151B">
      <w:pPr>
        <w:spacing w:after="0"/>
        <w:rPr>
          <w:lang w:val="en-US"/>
        </w:rPr>
      </w:pPr>
    </w:p>
    <w:p w:rsidR="00B1151B" w:rsidRPr="00024194" w:rsidRDefault="00B1151B" w:rsidP="00B1151B">
      <w:pPr>
        <w:spacing w:after="0"/>
        <w:rPr>
          <w:b/>
          <w:bCs/>
        </w:rPr>
      </w:pPr>
      <w:r w:rsidRPr="00024194">
        <w:rPr>
          <w:b/>
          <w:bCs/>
        </w:rPr>
        <w:t xml:space="preserve">Waarom mag de betreffende naburige knoop niet onderdeel zijn van een kant die aanwezig is in </w:t>
      </w:r>
      <w:proofErr w:type="spellStart"/>
      <w:r w:rsidRPr="00024194">
        <w:rPr>
          <w:b/>
          <w:bCs/>
        </w:rPr>
        <w:t>Visited</w:t>
      </w:r>
      <w:proofErr w:type="spellEnd"/>
      <w:r w:rsidRPr="00024194">
        <w:rPr>
          <w:b/>
          <w:bCs/>
        </w:rPr>
        <w:t>, de lijst van kanten die al bezocht zijn?</w:t>
      </w:r>
    </w:p>
    <w:p w:rsidR="00B1151B" w:rsidRPr="006E4F6D" w:rsidRDefault="00764080" w:rsidP="00D43459">
      <w:pPr>
        <w:spacing w:after="0"/>
        <w:rPr>
          <w:lang w:val="en-US"/>
        </w:rPr>
      </w:pPr>
      <w:r>
        <w:rPr>
          <w:lang w:val="en-US"/>
        </w:rPr>
        <w:t>Because</w:t>
      </w:r>
      <w:r w:rsidR="006E4F6D" w:rsidRPr="006E4F6D">
        <w:rPr>
          <w:lang w:val="en-US"/>
        </w:rPr>
        <w:t xml:space="preserve"> </w:t>
      </w:r>
      <w:r w:rsidR="00B561B8">
        <w:rPr>
          <w:lang w:val="en-US"/>
        </w:rPr>
        <w:t>the Prolog so</w:t>
      </w:r>
      <w:r>
        <w:rPr>
          <w:lang w:val="en-US"/>
        </w:rPr>
        <w:t>l</w:t>
      </w:r>
      <w:r w:rsidR="00B561B8">
        <w:rPr>
          <w:lang w:val="en-US"/>
        </w:rPr>
        <w:t xml:space="preserve">ver will generates infinite </w:t>
      </w:r>
      <w:r w:rsidR="006E4F6D" w:rsidRPr="006E4F6D">
        <w:rPr>
          <w:lang w:val="en-US"/>
        </w:rPr>
        <w:t>route</w:t>
      </w:r>
      <w:r w:rsidR="00B561B8">
        <w:rPr>
          <w:lang w:val="en-US"/>
        </w:rPr>
        <w:t>/tracks like</w:t>
      </w:r>
      <w:r w:rsidR="006E4F6D" w:rsidRPr="006E4F6D">
        <w:rPr>
          <w:lang w:val="en-US"/>
        </w:rPr>
        <w:t xml:space="preserve"> </w:t>
      </w:r>
      <w:r w:rsidR="00B561B8">
        <w:rPr>
          <w:lang w:val="en-US"/>
        </w:rPr>
        <w:t>[1,2,1,2,1,2]</w:t>
      </w:r>
      <w:r w:rsidR="00CD768E">
        <w:rPr>
          <w:lang w:val="en-US"/>
        </w:rPr>
        <w:t xml:space="preserve">or [1,2][1,2][1,2] never </w:t>
      </w:r>
      <w:r w:rsidR="00D43459">
        <w:rPr>
          <w:lang w:val="en-US"/>
        </w:rPr>
        <w:t xml:space="preserve">reaching the end (we call that </w:t>
      </w:r>
      <w:r w:rsidR="006E4F6D" w:rsidRPr="006E4F6D">
        <w:rPr>
          <w:lang w:val="en-US"/>
        </w:rPr>
        <w:t>infinite loop</w:t>
      </w:r>
      <w:r w:rsidR="00D43459">
        <w:rPr>
          <w:lang w:val="en-US"/>
        </w:rPr>
        <w:t>)</w:t>
      </w:r>
      <w:r w:rsidR="006E4F6D" w:rsidRPr="006E4F6D">
        <w:rPr>
          <w:lang w:val="en-US"/>
        </w:rPr>
        <w:t xml:space="preserve">. </w:t>
      </w:r>
    </w:p>
    <w:p w:rsidR="006E4F6D" w:rsidRPr="006E4F6D" w:rsidRDefault="006E4F6D" w:rsidP="00B1151B">
      <w:pPr>
        <w:spacing w:after="0"/>
        <w:rPr>
          <w:lang w:val="en-US"/>
        </w:rPr>
      </w:pPr>
    </w:p>
    <w:p w:rsidR="00500D19" w:rsidRDefault="00B1151B" w:rsidP="00B1151B">
      <w:pPr>
        <w:spacing w:after="0"/>
        <w:rPr>
          <w:b/>
          <w:bCs/>
        </w:rPr>
      </w:pPr>
      <w:r w:rsidRPr="00024194">
        <w:rPr>
          <w:b/>
          <w:bCs/>
        </w:rPr>
        <w:t>Welke paden zijn er van 1 naar 3, van 3 naar 5 en van 5 naar 4?</w:t>
      </w:r>
    </w:p>
    <w:p w:rsidR="001D1CEE" w:rsidRDefault="006E4F6D" w:rsidP="001D1CEE">
      <w:pPr>
        <w:spacing w:after="0"/>
      </w:pPr>
      <w:r>
        <w:rPr>
          <w:noProof/>
          <w:lang w:eastAsia="nl-NL"/>
        </w:rPr>
        <w:drawing>
          <wp:inline distT="0" distB="0" distL="0" distR="0" wp14:anchorId="03FB927F" wp14:editId="4BA36527">
            <wp:extent cx="2695575" cy="5143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6D" w:rsidRDefault="006E4F6D" w:rsidP="001D1CEE">
      <w:pPr>
        <w:spacing w:after="0"/>
      </w:pPr>
    </w:p>
    <w:p w:rsidR="001D1CEE" w:rsidRDefault="006E4F6D" w:rsidP="006E4F6D">
      <w:pPr>
        <w:spacing w:after="0"/>
      </w:pPr>
      <w:r>
        <w:rPr>
          <w:noProof/>
          <w:lang w:eastAsia="nl-NL"/>
        </w:rPr>
        <w:drawing>
          <wp:inline distT="0" distB="0" distL="0" distR="0" wp14:anchorId="50D50A10" wp14:editId="6BCFB163">
            <wp:extent cx="3771900" cy="685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6D" w:rsidRDefault="006E4F6D" w:rsidP="006E4F6D">
      <w:pPr>
        <w:spacing w:after="0"/>
      </w:pPr>
    </w:p>
    <w:p w:rsidR="001A5EE6" w:rsidRDefault="006E4F6D" w:rsidP="006E4F6D">
      <w:pPr>
        <w:spacing w:after="0"/>
      </w:pPr>
      <w:r>
        <w:rPr>
          <w:noProof/>
          <w:lang w:eastAsia="nl-NL"/>
        </w:rPr>
        <w:drawing>
          <wp:inline distT="0" distB="0" distL="0" distR="0" wp14:anchorId="7491329A" wp14:editId="54054F09">
            <wp:extent cx="3219450" cy="4381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E6" w:rsidRDefault="001A5EE6">
      <w:r>
        <w:br w:type="page"/>
      </w:r>
    </w:p>
    <w:p w:rsidR="001A5EE6" w:rsidRPr="00AD50E8" w:rsidRDefault="001A5EE6" w:rsidP="001A5EE6">
      <w:pPr>
        <w:spacing w:after="0"/>
        <w:rPr>
          <w:sz w:val="32"/>
          <w:szCs w:val="32"/>
        </w:rPr>
      </w:pPr>
      <w:r w:rsidRPr="00AD50E8">
        <w:rPr>
          <w:sz w:val="32"/>
          <w:szCs w:val="32"/>
        </w:rPr>
        <w:lastRenderedPageBreak/>
        <w:t>Solution2.</w:t>
      </w:r>
    </w:p>
    <w:p w:rsidR="00764080" w:rsidRPr="00AD50E8" w:rsidRDefault="00AD50E8" w:rsidP="006E4F6D">
      <w:pPr>
        <w:spacing w:after="0"/>
        <w:rPr>
          <w:rFonts w:cs="LMRoman10-Regular-Identity-H"/>
          <w:b/>
          <w:bCs/>
        </w:rPr>
      </w:pPr>
      <w:r w:rsidRPr="00AD50E8">
        <w:rPr>
          <w:rFonts w:cs="LMRoman10-Regular-Identity-H"/>
          <w:b/>
          <w:bCs/>
        </w:rPr>
        <w:t xml:space="preserve">Wat zijn de kosten van ieder pad van </w:t>
      </w:r>
      <w:r w:rsidRPr="00AD50E8">
        <w:rPr>
          <w:rFonts w:cs="CMR10"/>
          <w:b/>
          <w:bCs/>
        </w:rPr>
        <w:t xml:space="preserve">5 </w:t>
      </w:r>
      <w:r w:rsidRPr="00AD50E8">
        <w:rPr>
          <w:rFonts w:cs="LMRoman10-Regular-Identity-H"/>
          <w:b/>
          <w:bCs/>
        </w:rPr>
        <w:t xml:space="preserve">naar </w:t>
      </w:r>
      <w:r w:rsidRPr="00AD50E8">
        <w:rPr>
          <w:rFonts w:cs="CMR10"/>
          <w:b/>
          <w:bCs/>
        </w:rPr>
        <w:t xml:space="preserve">4 </w:t>
      </w:r>
      <w:r w:rsidRPr="00AD50E8">
        <w:rPr>
          <w:rFonts w:cs="LMRoman10-Regular-Identity-H"/>
          <w:b/>
          <w:bCs/>
        </w:rPr>
        <w:t>om deze te bewandelen?</w:t>
      </w:r>
    </w:p>
    <w:p w:rsidR="00AD50E8" w:rsidRPr="00AD50E8" w:rsidRDefault="00FF6873" w:rsidP="006E4F6D">
      <w:pPr>
        <w:spacing w:after="0"/>
        <w:rPr>
          <w:rFonts w:cs="LMRoman10-Regular-Identity-H"/>
        </w:rPr>
      </w:pPr>
      <w:r>
        <w:rPr>
          <w:noProof/>
          <w:lang w:eastAsia="nl-NL"/>
        </w:rPr>
        <w:drawing>
          <wp:inline distT="0" distB="0" distL="0" distR="0" wp14:anchorId="328E637A" wp14:editId="0585452B">
            <wp:extent cx="3248025" cy="3619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E8" w:rsidRPr="00AD50E8" w:rsidRDefault="00AD50E8" w:rsidP="006E4F6D">
      <w:pPr>
        <w:spacing w:after="0"/>
        <w:rPr>
          <w:rFonts w:cs="LMRoman10-Regular-Identity-H"/>
        </w:rPr>
      </w:pPr>
    </w:p>
    <w:p w:rsidR="00AD50E8" w:rsidRPr="00AD50E8" w:rsidRDefault="00AD50E8" w:rsidP="006E4F6D">
      <w:pPr>
        <w:spacing w:after="0"/>
        <w:rPr>
          <w:rFonts w:cs="LMRoman10-Regular-Identity-H"/>
        </w:rPr>
      </w:pPr>
    </w:p>
    <w:p w:rsidR="00AD50E8" w:rsidRPr="00AD50E8" w:rsidRDefault="00AD50E8" w:rsidP="006E4F6D">
      <w:pPr>
        <w:spacing w:after="0"/>
        <w:rPr>
          <w:rFonts w:cs="LMRoman10-Regular-Identity-H"/>
        </w:rPr>
      </w:pPr>
    </w:p>
    <w:p w:rsidR="00AD50E8" w:rsidRDefault="00AD50E8" w:rsidP="006E4F6D">
      <w:pPr>
        <w:spacing w:after="0"/>
        <w:rPr>
          <w:rFonts w:cs="LMRoman10-Regular-Identity-H"/>
          <w:b/>
          <w:bCs/>
        </w:rPr>
      </w:pPr>
      <w:r w:rsidRPr="00AD50E8">
        <w:rPr>
          <w:rFonts w:cs="LMRoman10-Regular-Identity-H"/>
          <w:b/>
          <w:bCs/>
        </w:rPr>
        <w:t xml:space="preserve">Wat zijn de kortste paden van </w:t>
      </w:r>
      <w:r w:rsidRPr="00AD50E8">
        <w:rPr>
          <w:rFonts w:cs="CMR10"/>
          <w:b/>
          <w:bCs/>
        </w:rPr>
        <w:t xml:space="preserve">1 </w:t>
      </w:r>
      <w:r w:rsidRPr="00AD50E8">
        <w:rPr>
          <w:rFonts w:cs="LMRoman10-Regular-Identity-H"/>
          <w:b/>
          <w:bCs/>
        </w:rPr>
        <w:t xml:space="preserve">naar </w:t>
      </w:r>
      <w:r w:rsidRPr="00AD50E8">
        <w:rPr>
          <w:rFonts w:cs="CMR10"/>
          <w:b/>
          <w:bCs/>
        </w:rPr>
        <w:t>3</w:t>
      </w:r>
      <w:r w:rsidRPr="00AD50E8">
        <w:rPr>
          <w:rFonts w:cs="LMRoman10-Regular-Identity-H"/>
          <w:b/>
          <w:bCs/>
        </w:rPr>
        <w:t xml:space="preserve">, van </w:t>
      </w:r>
      <w:r w:rsidRPr="00AD50E8">
        <w:rPr>
          <w:rFonts w:cs="CMR10"/>
          <w:b/>
          <w:bCs/>
        </w:rPr>
        <w:t xml:space="preserve">3 </w:t>
      </w:r>
      <w:r w:rsidRPr="00AD50E8">
        <w:rPr>
          <w:rFonts w:cs="LMRoman10-Regular-Identity-H"/>
          <w:b/>
          <w:bCs/>
        </w:rPr>
        <w:t xml:space="preserve">naar </w:t>
      </w:r>
      <w:r w:rsidRPr="00AD50E8">
        <w:rPr>
          <w:rFonts w:cs="CMR10"/>
          <w:b/>
          <w:bCs/>
        </w:rPr>
        <w:t xml:space="preserve">5 </w:t>
      </w:r>
      <w:r w:rsidRPr="00AD50E8">
        <w:rPr>
          <w:rFonts w:cs="LMRoman10-Regular-Identity-H"/>
          <w:b/>
          <w:bCs/>
        </w:rPr>
        <w:t xml:space="preserve">en van </w:t>
      </w:r>
      <w:r w:rsidRPr="00AD50E8">
        <w:rPr>
          <w:rFonts w:cs="CMR10"/>
          <w:b/>
          <w:bCs/>
        </w:rPr>
        <w:t xml:space="preserve">5 </w:t>
      </w:r>
      <w:r w:rsidRPr="00AD50E8">
        <w:rPr>
          <w:rFonts w:cs="LMRoman10-Regular-Identity-H"/>
          <w:b/>
          <w:bCs/>
        </w:rPr>
        <w:t xml:space="preserve">naar </w:t>
      </w:r>
      <w:r w:rsidRPr="00AD50E8">
        <w:rPr>
          <w:rFonts w:cs="CMR10"/>
          <w:b/>
          <w:bCs/>
        </w:rPr>
        <w:t>4</w:t>
      </w:r>
      <w:r w:rsidRPr="00AD50E8">
        <w:rPr>
          <w:rFonts w:cs="LMRoman10-Regular-Identity-H"/>
          <w:b/>
          <w:bCs/>
        </w:rPr>
        <w:t>?</w:t>
      </w:r>
    </w:p>
    <w:p w:rsidR="00BA7E2A" w:rsidRDefault="00C14B3F" w:rsidP="006E4F6D">
      <w:pPr>
        <w:spacing w:after="0"/>
        <w:rPr>
          <w:noProof/>
          <w:lang w:eastAsia="nl-NL"/>
        </w:rPr>
      </w:pPr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65pt;height:131.65pt">
            <v:imagedata r:id="rId8" o:title="WhatsApp Image 2020-02-23 at 00"/>
          </v:shape>
        </w:pict>
      </w:r>
    </w:p>
    <w:p w:rsidR="00EE3F03" w:rsidRDefault="00EE3F03" w:rsidP="006E4F6D">
      <w:pPr>
        <w:spacing w:after="0"/>
        <w:rPr>
          <w:noProof/>
          <w:lang w:eastAsia="nl-NL"/>
        </w:rPr>
      </w:pPr>
    </w:p>
    <w:p w:rsidR="00EE3F03" w:rsidRDefault="00EE3F03" w:rsidP="006E4F6D">
      <w:pPr>
        <w:spacing w:after="0"/>
        <w:rPr>
          <w:noProof/>
          <w:lang w:eastAsia="nl-NL"/>
        </w:rPr>
      </w:pPr>
    </w:p>
    <w:p w:rsidR="00EE3F03" w:rsidRDefault="00EE3F03" w:rsidP="006E4F6D">
      <w:pPr>
        <w:spacing w:after="0"/>
        <w:rPr>
          <w:noProof/>
          <w:lang w:eastAsia="nl-NL"/>
        </w:rPr>
      </w:pPr>
      <w:bookmarkStart w:id="0" w:name="_GoBack"/>
      <w:bookmarkEnd w:id="0"/>
    </w:p>
    <w:p w:rsidR="00EE3F03" w:rsidRPr="00BC27A4" w:rsidRDefault="00EE3F03" w:rsidP="00BC27A4">
      <w:pPr>
        <w:spacing w:after="0"/>
        <w:rPr>
          <w:sz w:val="32"/>
          <w:szCs w:val="32"/>
        </w:rPr>
      </w:pPr>
      <w:r>
        <w:rPr>
          <w:sz w:val="32"/>
          <w:szCs w:val="32"/>
        </w:rPr>
        <w:t>Solution3</w:t>
      </w:r>
      <w:r w:rsidRPr="00AD50E8">
        <w:rPr>
          <w:sz w:val="32"/>
          <w:szCs w:val="32"/>
        </w:rPr>
        <w:t>.</w:t>
      </w:r>
    </w:p>
    <w:p w:rsidR="007D2708" w:rsidRPr="00A77AD0" w:rsidRDefault="00EE3F03" w:rsidP="00BC27A4">
      <w:pPr>
        <w:spacing w:after="0"/>
        <w:rPr>
          <w:rFonts w:ascii="LMRoman10-Regular-Identity-H" w:hAnsi="LMRoman10-Regular-Identity-H" w:cs="LMRoman10-Regular-Identity-H"/>
          <w:b/>
          <w:bCs/>
          <w:sz w:val="20"/>
          <w:szCs w:val="20"/>
        </w:rPr>
      </w:pPr>
      <w:r w:rsidRPr="00EE3F03">
        <w:rPr>
          <w:rFonts w:ascii="LMRoman10-Regular-Identity-H" w:hAnsi="LMRoman10-Regular-Identity-H" w:cs="LMRoman10-Regular-Identity-H"/>
          <w:b/>
          <w:bCs/>
          <w:sz w:val="20"/>
          <w:szCs w:val="20"/>
        </w:rPr>
        <w:t>Hoeveel minuten kost het om van Amsterdam Amstel naar Sittard te reizen?</w:t>
      </w:r>
    </w:p>
    <w:p w:rsidR="007D2708" w:rsidRPr="005E0109" w:rsidRDefault="00C14B3F" w:rsidP="006E4F6D">
      <w:pPr>
        <w:spacing w:after="0"/>
        <w:rPr>
          <w:rFonts w:ascii="LMRoman10-Regular-Identity-H" w:hAnsi="LMRoman10-Regular-Identity-H" w:cs="LMRoman10-Regular-Identity-H"/>
          <w:b/>
          <w:bCs/>
          <w:sz w:val="20"/>
          <w:szCs w:val="20"/>
          <w:lang w:val="en-US"/>
        </w:rPr>
      </w:pPr>
      <w:r>
        <w:rPr>
          <w:rFonts w:ascii="LMRoman10-Regular-Identity-H" w:hAnsi="LMRoman10-Regular-Identity-H" w:cs="LMRoman10-Regular-Identity-H"/>
          <w:b/>
          <w:bCs/>
          <w:sz w:val="20"/>
          <w:szCs w:val="20"/>
          <w:lang w:val="en-US"/>
        </w:rPr>
        <w:pict>
          <v:shape id="_x0000_i1026" type="#_x0000_t75" style="width:453.75pt;height:49.15pt">
            <v:imagedata r:id="rId9" o:title="WhatsApp Image 2020-02-23 at 04"/>
          </v:shape>
        </w:pict>
      </w:r>
    </w:p>
    <w:p w:rsidR="007D2708" w:rsidRPr="005E0109" w:rsidRDefault="007D2708" w:rsidP="006E4F6D">
      <w:pPr>
        <w:spacing w:after="0"/>
        <w:rPr>
          <w:rFonts w:ascii="LMRoman10-Regular-Identity-H" w:hAnsi="LMRoman10-Regular-Identity-H" w:cs="LMRoman10-Regular-Identity-H"/>
          <w:b/>
          <w:bCs/>
          <w:sz w:val="20"/>
          <w:szCs w:val="20"/>
          <w:lang w:val="en-US"/>
        </w:rPr>
      </w:pPr>
    </w:p>
    <w:p w:rsidR="007D2708" w:rsidRPr="005E0109" w:rsidRDefault="007D2708" w:rsidP="006E4F6D">
      <w:pPr>
        <w:spacing w:after="0"/>
        <w:rPr>
          <w:rFonts w:ascii="LMRoman10-Regular-Identity-H" w:hAnsi="LMRoman10-Regular-Identity-H" w:cs="LMRoman10-Regular-Identity-H"/>
          <w:b/>
          <w:bCs/>
          <w:sz w:val="20"/>
          <w:szCs w:val="20"/>
          <w:lang w:val="en-US"/>
        </w:rPr>
      </w:pPr>
    </w:p>
    <w:p w:rsidR="007D2708" w:rsidRDefault="007D2708" w:rsidP="007D270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</w:rPr>
      </w:pPr>
      <w:r w:rsidRPr="007D2708">
        <w:rPr>
          <w:rFonts w:ascii="LMRoman10-Regular-Identity-H" w:hAnsi="LMRoman10-Regular-Identity-H" w:cs="LMRoman10-Regular-Identity-H"/>
          <w:b/>
          <w:bCs/>
          <w:sz w:val="20"/>
          <w:szCs w:val="20"/>
        </w:rPr>
        <w:t>Hoeveel minuten kost het om van Amsterdam Centraal naar Maastricht te gaan?</w:t>
      </w:r>
    </w:p>
    <w:p w:rsidR="00C14B3F" w:rsidRDefault="00C14B3F" w:rsidP="00C14B3F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"Amsterdam Centraal"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at </w:t>
      </w:r>
      <w:r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</w:rPr>
        <w:t>11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:</w:t>
      </w:r>
      <w:r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</w:rPr>
        <w:t>38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,</w:t>
      </w:r>
    </w:p>
    <w:p w:rsidR="00C14B3F" w:rsidRDefault="00C14B3F" w:rsidP="00C14B3F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"Amsterdam Amstel"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at </w:t>
      </w:r>
      <w:r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</w:rPr>
        <w:t>11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:</w:t>
      </w:r>
      <w:r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</w:rPr>
        <w:t>45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,</w:t>
      </w:r>
    </w:p>
    <w:p w:rsidR="00C14B3F" w:rsidRDefault="00C14B3F" w:rsidP="00C14B3F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"Utrecht Centraal"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at </w:t>
      </w:r>
      <w:r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</w:rPr>
        <w:t>12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:</w:t>
      </w:r>
      <w:r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</w:rPr>
        <w:t>08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,</w:t>
      </w:r>
    </w:p>
    <w:p w:rsidR="00C14B3F" w:rsidRPr="003A525E" w:rsidRDefault="00C14B3F" w:rsidP="003A525E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</w:pPr>
      <w:r w:rsidRP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"'s-Hertogenbosch"</w:t>
      </w:r>
      <w:r w:rsidRP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 w:rsidRP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at </w:t>
      </w:r>
      <w:r w:rsidRPr="003A525E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12</w:t>
      </w:r>
      <w:r w:rsidRP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:</w:t>
      </w:r>
      <w:r w:rsidRPr="003A525E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38</w:t>
      </w:r>
      <w:r w:rsidRP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, </w:t>
      </w:r>
      <w:r w:rsid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-&gt;</w:t>
      </w:r>
      <w:r w:rsidR="003A525E" w:rsidRP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 </w:t>
      </w:r>
      <w:r w:rsidR="003A525E" w:rsidRPr="003A525E">
        <w:rPr>
          <w:rFonts w:ascii="LMMono10-Regular-Identity-H" w:hAnsi="LMMono10-Regular-Identity-H" w:cs="LMMono10-Regular-Identity-H"/>
          <w:color w:val="000000"/>
          <w:sz w:val="20"/>
          <w:szCs w:val="20"/>
          <w:u w:val="single"/>
          <w:lang w:val="en-US"/>
        </w:rPr>
        <w:t>13:13</w:t>
      </w:r>
    </w:p>
    <w:p w:rsidR="003A525E" w:rsidRDefault="00C14B3F" w:rsidP="003A525E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"Eindhoven"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at </w:t>
      </w:r>
      <w:r w:rsidRPr="00C14B3F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13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:</w:t>
      </w:r>
      <w:r w:rsidR="003A525E">
        <w:rPr>
          <w:rFonts w:ascii="LMMonoLt10-Bold-Identity-H" w:hAnsi="LMMonoLt10-Bold-Identity-H" w:cs="LMMonoLt10-Bold-Identity-H"/>
          <w:b/>
          <w:bCs/>
          <w:color w:val="4500EE"/>
          <w:sz w:val="20"/>
          <w:szCs w:val="20"/>
          <w:lang w:val="en-US"/>
        </w:rPr>
        <w:t>32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,</w:t>
      </w:r>
      <w:r w:rsidR="003A525E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 </w:t>
      </w:r>
    </w:p>
    <w:p w:rsidR="00C14B3F" w:rsidRPr="00C14B3F" w:rsidRDefault="00C14B3F" w:rsidP="003A525E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Weert</w:t>
      </w:r>
      <w:proofErr w:type="spellEnd"/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at </w:t>
      </w:r>
      <w:r w:rsidRPr="00C14B3F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13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:</w:t>
      </w:r>
      <w:r w:rsidR="003A525E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49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,</w:t>
      </w:r>
    </w:p>
    <w:p w:rsidR="00C14B3F" w:rsidRPr="00C14B3F" w:rsidRDefault="00C14B3F" w:rsidP="003A525E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Roermond</w:t>
      </w:r>
      <w:proofErr w:type="spellEnd"/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at </w:t>
      </w:r>
      <w:r w:rsidR="003A525E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14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:</w:t>
      </w:r>
      <w:r w:rsidR="003A525E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02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,</w:t>
      </w:r>
    </w:p>
    <w:p w:rsidR="00C14B3F" w:rsidRPr="00C14B3F" w:rsidRDefault="00C14B3F" w:rsidP="003A525E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Sittard</w:t>
      </w:r>
      <w:proofErr w:type="spellEnd"/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at </w:t>
      </w:r>
      <w:r w:rsidR="003A525E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14:2</w:t>
      </w:r>
      <w:r w:rsidRPr="00C14B3F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1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,</w:t>
      </w:r>
    </w:p>
    <w:p w:rsidR="00BC27A4" w:rsidRDefault="00C14B3F" w:rsidP="003A525E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4500EE"/>
          <w:sz w:val="20"/>
          <w:szCs w:val="20"/>
          <w:lang w:val="en-US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"Maastricht"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ab/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 xml:space="preserve">at </w:t>
      </w:r>
      <w:r w:rsidRPr="00C14B3F">
        <w:rPr>
          <w:rFonts w:ascii="LMMonoLt10-Bold-Identity-H" w:hAnsi="LMMonoLt10-Bold-Identity-H" w:cs="LMMonoLt10-Bold-Identity-H"/>
          <w:b/>
          <w:bCs/>
          <w:color w:val="0000DF"/>
          <w:sz w:val="20"/>
          <w:szCs w:val="20"/>
          <w:lang w:val="en-US"/>
        </w:rPr>
        <w:t>14</w:t>
      </w:r>
      <w:r w:rsidRPr="00C14B3F">
        <w:rPr>
          <w:rFonts w:ascii="LMMono10-Regular-Identity-H" w:hAnsi="LMMono10-Regular-Identity-H" w:cs="LMMono10-Regular-Identity-H"/>
          <w:color w:val="000000"/>
          <w:sz w:val="20"/>
          <w:szCs w:val="20"/>
          <w:lang w:val="en-US"/>
        </w:rPr>
        <w:t>:</w:t>
      </w:r>
      <w:r w:rsidR="003A525E">
        <w:rPr>
          <w:rFonts w:ascii="LMMonoLt10-Bold-Identity-H" w:hAnsi="LMMonoLt10-Bold-Identity-H" w:cs="LMMonoLt10-Bold-Identity-H"/>
          <w:b/>
          <w:bCs/>
          <w:color w:val="4500EE"/>
          <w:sz w:val="20"/>
          <w:szCs w:val="20"/>
          <w:lang w:val="en-US"/>
        </w:rPr>
        <w:t>30</w:t>
      </w:r>
    </w:p>
    <w:p w:rsidR="007966FD" w:rsidRDefault="007966FD" w:rsidP="00BC27A4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4500EE"/>
          <w:sz w:val="20"/>
          <w:szCs w:val="20"/>
          <w:lang w:val="en-US"/>
        </w:rPr>
      </w:pPr>
    </w:p>
    <w:p w:rsidR="003A525E" w:rsidRDefault="00FF63D7" w:rsidP="00FF63D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4500EE"/>
          <w:sz w:val="20"/>
          <w:szCs w:val="20"/>
          <w:lang w:val="en-US"/>
        </w:rPr>
      </w:pPr>
      <w:r>
        <w:rPr>
          <w:rFonts w:ascii="LMMonoLt10-Bold-Identity-H" w:hAnsi="LMMonoLt10-Bold-Identity-H" w:cs="LMMonoLt10-Bold-Identity-H"/>
          <w:b/>
          <w:bCs/>
          <w:color w:val="4500EE"/>
          <w:sz w:val="20"/>
          <w:szCs w:val="20"/>
          <w:lang w:val="en-US"/>
        </w:rPr>
        <w:t>2:52 hour and that will be 172 minutes</w:t>
      </w:r>
    </w:p>
    <w:sectPr w:rsidR="003A5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D9"/>
    <w:rsid w:val="00024194"/>
    <w:rsid w:val="001332D9"/>
    <w:rsid w:val="00181476"/>
    <w:rsid w:val="001A5EE6"/>
    <w:rsid w:val="001D1CEE"/>
    <w:rsid w:val="003148B8"/>
    <w:rsid w:val="003A525E"/>
    <w:rsid w:val="00500D19"/>
    <w:rsid w:val="005E0109"/>
    <w:rsid w:val="006E4F6D"/>
    <w:rsid w:val="00707299"/>
    <w:rsid w:val="00764080"/>
    <w:rsid w:val="007966FD"/>
    <w:rsid w:val="007B3C0C"/>
    <w:rsid w:val="007D2708"/>
    <w:rsid w:val="00A77AD0"/>
    <w:rsid w:val="00AB0297"/>
    <w:rsid w:val="00AD50E8"/>
    <w:rsid w:val="00B1151B"/>
    <w:rsid w:val="00B561B8"/>
    <w:rsid w:val="00BA7E2A"/>
    <w:rsid w:val="00BC27A4"/>
    <w:rsid w:val="00C14B3F"/>
    <w:rsid w:val="00CD768E"/>
    <w:rsid w:val="00D43459"/>
    <w:rsid w:val="00DB1495"/>
    <w:rsid w:val="00EE0987"/>
    <w:rsid w:val="00EE3F03"/>
    <w:rsid w:val="00FF63D7"/>
    <w:rsid w:val="00FF687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189B5-8C1A-416A-8DE3-76F5D5D1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E01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38ABD317.dotm</Template>
  <TotalTime>576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Gilde Opleidingen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Al-Fageh, Mudi</dc:creator>
  <cp:keywords/>
  <dc:description/>
  <cp:lastModifiedBy>Al-Fageh, Mudi</cp:lastModifiedBy>
  <cp:revision>25</cp:revision>
  <dcterms:created xsi:type="dcterms:W3CDTF">2020-02-22T11:43:00Z</dcterms:created>
  <dcterms:modified xsi:type="dcterms:W3CDTF">2020-02-23T11:55:00Z</dcterms:modified>
</cp:coreProperties>
</file>